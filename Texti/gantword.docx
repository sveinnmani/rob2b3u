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4C4FA8" w:rsidRDefault="00445D28">
      <w:r>
        <w:object w:dxaOrig="24270" w:dyaOrig="15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94pt;height:581.25pt" o:ole="">
            <v:imagedata r:id="rId4" o:title=""/>
          </v:shape>
          <o:OLEObject Type="Embed" ProgID="Visio.Drawing.15" ShapeID="_x0000_i1031" DrawAspect="Content" ObjectID="_1579681835" r:id="rId5"/>
        </w:object>
      </w:r>
      <w:bookmarkEnd w:id="0"/>
    </w:p>
    <w:sectPr w:rsidR="004C4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28"/>
    <w:rsid w:val="00054042"/>
    <w:rsid w:val="00445D28"/>
    <w:rsid w:val="005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AD68A-BFB2-4040-A824-81695B3A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26ECB448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Máni Jónsson</dc:creator>
  <cp:keywords/>
  <dc:description/>
  <cp:lastModifiedBy>Sveinn Máni Jónsson</cp:lastModifiedBy>
  <cp:revision>1</cp:revision>
  <dcterms:created xsi:type="dcterms:W3CDTF">2018-02-09T11:43:00Z</dcterms:created>
  <dcterms:modified xsi:type="dcterms:W3CDTF">2018-02-09T11:44:00Z</dcterms:modified>
</cp:coreProperties>
</file>